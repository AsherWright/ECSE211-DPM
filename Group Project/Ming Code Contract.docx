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Name"/>
        <w:tag w:val="Name"/>
        <w:id w:val="19051233"/>
        <w:placeholder>
          <w:docPart w:val="9476C6AD1C569947A8BB11C848F6584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p w14:paraId="130C4864" w14:textId="77777777" w:rsidR="00FD5F91" w:rsidRDefault="00C94D41" w:rsidP="00643A94">
          <w:pPr>
            <w:pStyle w:val="Address"/>
          </w:pPr>
          <w:r>
            <w:t>Ming Yang</w:t>
          </w:r>
        </w:p>
      </w:sdtContent>
    </w:sdt>
    <w:p w14:paraId="5941D1CF" w14:textId="77777777" w:rsidR="00806FF6" w:rsidRDefault="00C94D41" w:rsidP="00806FF6">
      <w:pPr>
        <w:pStyle w:val="Address"/>
      </w:pPr>
      <w:r>
        <w:t>Montreal</w:t>
      </w:r>
    </w:p>
    <w:sdt>
      <w:sdtPr>
        <w:alias w:val="Date"/>
        <w:tag w:val="Date"/>
        <w:id w:val="19051325"/>
        <w:placeholder>
          <w:docPart w:val="C8AE8F721F08084297E3E5A015674C7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/>
      </w:sdtPr>
      <w:sdtEndPr/>
      <w:sdtContent>
        <w:p w14:paraId="4D1AD5DA" w14:textId="77777777" w:rsidR="00BD0BBB" w:rsidRDefault="00C94D41" w:rsidP="00BD0BBB">
          <w:pPr>
            <w:pStyle w:val="Date"/>
          </w:pPr>
          <w:r>
            <w:t>2015/11/01</w:t>
          </w:r>
        </w:p>
      </w:sdtContent>
    </w:sdt>
    <w:p w14:paraId="198AFC5E" w14:textId="77777777" w:rsidR="00C94D41" w:rsidRDefault="00C94D41" w:rsidP="00C94D41"/>
    <w:p w14:paraId="1B66125C" w14:textId="77777777" w:rsidR="00C94D41" w:rsidRPr="00C94D41" w:rsidRDefault="00C94D41" w:rsidP="00C94D41"/>
    <w:p w14:paraId="35DB1E34" w14:textId="77777777" w:rsidR="00D27A70" w:rsidRDefault="00806FF6" w:rsidP="00852CDA">
      <w:pPr>
        <w:pStyle w:val="Salutation"/>
      </w:pPr>
      <w:r>
        <w:t xml:space="preserve">To Whom </w:t>
      </w:r>
      <w:r w:rsidR="00377F52">
        <w:t>It</w:t>
      </w:r>
      <w:r>
        <w:t xml:space="preserve"> May Concern:</w:t>
      </w:r>
    </w:p>
    <w:p w14:paraId="385F7970" w14:textId="77777777" w:rsidR="00410BEA" w:rsidRDefault="00410BEA" w:rsidP="002675C2"/>
    <w:p w14:paraId="32226F02" w14:textId="77777777" w:rsidR="00272AE7" w:rsidRDefault="00C94D41" w:rsidP="002675C2">
      <w:r>
        <w:t xml:space="preserve">I give the members of Team 14 (with Asher Wright) permission to use my code from ECSE 211. I have the right to allow Team 14 to use this code. I give Team 14 the right to use and edit this code in any way for their DPM project. </w:t>
      </w:r>
    </w:p>
    <w:p w14:paraId="6E096974" w14:textId="77777777" w:rsidR="00C94D41" w:rsidRDefault="00C94D41" w:rsidP="002675C2"/>
    <w:p w14:paraId="7A1F7D26" w14:textId="77777777" w:rsidR="00C94D41" w:rsidRDefault="00C94D41" w:rsidP="002675C2"/>
    <w:p w14:paraId="25111E4E" w14:textId="77777777" w:rsidR="00C94D41" w:rsidRDefault="00C94D41" w:rsidP="002675C2"/>
    <w:p w14:paraId="1CC467C9" w14:textId="77777777" w:rsidR="00C94D41" w:rsidRDefault="00C94D41" w:rsidP="002675C2"/>
    <w:p w14:paraId="35CE4E81" w14:textId="77777777" w:rsidR="00C94D41" w:rsidRDefault="00C94D41" w:rsidP="002675C2"/>
    <w:p w14:paraId="53EAC9D6" w14:textId="77777777" w:rsidR="00865085" w:rsidRDefault="00865085" w:rsidP="002675C2"/>
    <w:p w14:paraId="714DE8C9" w14:textId="77777777" w:rsidR="00865085" w:rsidRDefault="00865085" w:rsidP="002675C2"/>
    <w:p w14:paraId="54E86340" w14:textId="77777777" w:rsidR="00865085" w:rsidRDefault="00865085" w:rsidP="002675C2"/>
    <w:p w14:paraId="72346E61" w14:textId="77777777" w:rsidR="00865085" w:rsidRDefault="00865085" w:rsidP="002675C2">
      <w:bookmarkStart w:id="0" w:name="_GoBack"/>
      <w:bookmarkEnd w:id="0"/>
    </w:p>
    <w:p w14:paraId="46A68574" w14:textId="77777777" w:rsidR="00FD5F91" w:rsidRDefault="002675C2" w:rsidP="00FD5F91">
      <w:pPr>
        <w:pStyle w:val="Closing"/>
      </w:pPr>
      <w:r>
        <w:tab/>
      </w:r>
      <w:r w:rsidR="00D27A70">
        <w:t>Sincerely,</w:t>
      </w:r>
    </w:p>
    <w:p w14:paraId="7D5A7DC4" w14:textId="77777777" w:rsidR="00806FF6" w:rsidRPr="00806FF6" w:rsidRDefault="002675C2" w:rsidP="00FC1FE5">
      <w:pPr>
        <w:pStyle w:val="Signature"/>
      </w:pPr>
      <w:r>
        <w:tab/>
      </w:r>
      <w:sdt>
        <w:sdtPr>
          <w:alias w:val="Name"/>
          <w:tag w:val="Name"/>
          <w:id w:val="19051450"/>
          <w:placeholder>
            <w:docPart w:val="3D5AA2C7CEF7BF4AB875DB927975BC4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 w:multiLine="1"/>
        </w:sdtPr>
        <w:sdtEndPr/>
        <w:sdtContent>
          <w:r w:rsidR="00C94D41">
            <w:t>Ming Yang</w:t>
          </w:r>
        </w:sdtContent>
      </w:sdt>
    </w:p>
    <w:sectPr w:rsidR="00806FF6" w:rsidRPr="00806FF6" w:rsidSect="002675C2">
      <w:headerReference w:type="default" r:id="rId11"/>
      <w:pgSz w:w="12240" w:h="15840" w:code="1"/>
      <w:pgMar w:top="216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880F93" w14:textId="77777777" w:rsidR="00C94D41" w:rsidRDefault="00C94D41">
      <w:r>
        <w:separator/>
      </w:r>
    </w:p>
  </w:endnote>
  <w:endnote w:type="continuationSeparator" w:id="0">
    <w:p w14:paraId="07575684" w14:textId="77777777" w:rsidR="00C94D41" w:rsidRDefault="00C94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97C51D" w14:textId="77777777" w:rsidR="00C94D41" w:rsidRDefault="00C94D41">
      <w:r>
        <w:separator/>
      </w:r>
    </w:p>
  </w:footnote>
  <w:footnote w:type="continuationSeparator" w:id="0">
    <w:p w14:paraId="60765B36" w14:textId="77777777" w:rsidR="00C94D41" w:rsidRDefault="00C94D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Date"/>
      <w:tag w:val="Date"/>
      <w:id w:val="19051505"/>
      <w:placeholder>
        <w:docPart w:val="C3B5F1C8C6A66840BA48B6675EE0893C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/>
    </w:sdtPr>
    <w:sdtEndPr/>
    <w:sdtContent>
      <w:p w14:paraId="30D7BBA7" w14:textId="77777777" w:rsidR="002675C2" w:rsidRDefault="00C94D41" w:rsidP="002675C2">
        <w:pPr>
          <w:pStyle w:val="Header"/>
        </w:pPr>
        <w:r>
          <w:t>2015/11/01</w:t>
        </w:r>
      </w:p>
    </w:sdtContent>
  </w:sdt>
  <w:p w14:paraId="5F46B056" w14:textId="77777777" w:rsidR="002675C2" w:rsidRPr="000B7DA8" w:rsidRDefault="002675C2" w:rsidP="002675C2">
    <w:pPr>
      <w:pStyle w:val="Header"/>
    </w:pPr>
    <w:r>
      <w:t xml:space="preserve">Page </w:t>
    </w:r>
    <w:r w:rsidR="00865085">
      <w:fldChar w:fldCharType="begin"/>
    </w:r>
    <w:r w:rsidR="00865085">
      <w:instrText>PAGE</w:instrText>
    </w:r>
    <w:r w:rsidR="00865085">
      <w:fldChar w:fldCharType="separate"/>
    </w:r>
    <w:r w:rsidR="00B44957">
      <w:rPr>
        <w:noProof/>
      </w:rPr>
      <w:t>2</w:t>
    </w:r>
    <w:r w:rsidR="0086508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AF273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38CE4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41246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F5A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AB6A4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45EDF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008A8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64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1475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4EF9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D41"/>
    <w:rsid w:val="000B41D3"/>
    <w:rsid w:val="000B7DA8"/>
    <w:rsid w:val="000F2F1D"/>
    <w:rsid w:val="00115967"/>
    <w:rsid w:val="0013733D"/>
    <w:rsid w:val="00165240"/>
    <w:rsid w:val="001A38A0"/>
    <w:rsid w:val="001B0EB0"/>
    <w:rsid w:val="001C39C4"/>
    <w:rsid w:val="001C3B37"/>
    <w:rsid w:val="001C4F11"/>
    <w:rsid w:val="001D185A"/>
    <w:rsid w:val="00204EBD"/>
    <w:rsid w:val="0021328E"/>
    <w:rsid w:val="0021430B"/>
    <w:rsid w:val="00255735"/>
    <w:rsid w:val="00263064"/>
    <w:rsid w:val="002675C2"/>
    <w:rsid w:val="00267CC0"/>
    <w:rsid w:val="00272AE7"/>
    <w:rsid w:val="002F341B"/>
    <w:rsid w:val="00333A3F"/>
    <w:rsid w:val="00377F52"/>
    <w:rsid w:val="003A65CF"/>
    <w:rsid w:val="004029BF"/>
    <w:rsid w:val="00410BEA"/>
    <w:rsid w:val="00422D2C"/>
    <w:rsid w:val="00452DEA"/>
    <w:rsid w:val="004B5B67"/>
    <w:rsid w:val="00517A98"/>
    <w:rsid w:val="00530AAD"/>
    <w:rsid w:val="00575B10"/>
    <w:rsid w:val="005B2344"/>
    <w:rsid w:val="005F4F00"/>
    <w:rsid w:val="0061751D"/>
    <w:rsid w:val="006308D8"/>
    <w:rsid w:val="00643A94"/>
    <w:rsid w:val="00650B2F"/>
    <w:rsid w:val="006E0E6D"/>
    <w:rsid w:val="006F02C2"/>
    <w:rsid w:val="007334AD"/>
    <w:rsid w:val="007347D7"/>
    <w:rsid w:val="00744147"/>
    <w:rsid w:val="00767097"/>
    <w:rsid w:val="007834BF"/>
    <w:rsid w:val="007C2960"/>
    <w:rsid w:val="007D03C5"/>
    <w:rsid w:val="007F303E"/>
    <w:rsid w:val="00806FF6"/>
    <w:rsid w:val="00852CDA"/>
    <w:rsid w:val="00865085"/>
    <w:rsid w:val="00876FF3"/>
    <w:rsid w:val="008C0A78"/>
    <w:rsid w:val="009321DF"/>
    <w:rsid w:val="00956F81"/>
    <w:rsid w:val="00981E11"/>
    <w:rsid w:val="009A462A"/>
    <w:rsid w:val="009E1724"/>
    <w:rsid w:val="009F2F6E"/>
    <w:rsid w:val="009F34DD"/>
    <w:rsid w:val="00A46190"/>
    <w:rsid w:val="00AE27A5"/>
    <w:rsid w:val="00B26817"/>
    <w:rsid w:val="00B44957"/>
    <w:rsid w:val="00B76823"/>
    <w:rsid w:val="00BD0BBB"/>
    <w:rsid w:val="00C833FF"/>
    <w:rsid w:val="00C94D41"/>
    <w:rsid w:val="00CC2ADC"/>
    <w:rsid w:val="00CE2C65"/>
    <w:rsid w:val="00CF13D7"/>
    <w:rsid w:val="00D12684"/>
    <w:rsid w:val="00D27A70"/>
    <w:rsid w:val="00E253BA"/>
    <w:rsid w:val="00EA5EAF"/>
    <w:rsid w:val="00EC1CD7"/>
    <w:rsid w:val="00F07C74"/>
    <w:rsid w:val="00F42640"/>
    <w:rsid w:val="00FC1FE5"/>
    <w:rsid w:val="00FD0588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830C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qFormat="1"/>
    <w:lsdException w:name="Signature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4957"/>
    <w:pPr>
      <w:spacing w:after="20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rsid w:val="002675C2"/>
    <w:pPr>
      <w:spacing w:after="0"/>
    </w:pPr>
  </w:style>
  <w:style w:type="paragraph" w:styleId="Date">
    <w:name w:val="Date"/>
    <w:basedOn w:val="Normal"/>
    <w:next w:val="Normal"/>
    <w:qFormat/>
    <w:rsid w:val="002675C2"/>
    <w:pPr>
      <w:spacing w:before="360" w:after="360"/>
    </w:pPr>
  </w:style>
  <w:style w:type="paragraph" w:styleId="Salutation">
    <w:name w:val="Salutation"/>
    <w:basedOn w:val="Normal"/>
    <w:next w:val="Normal"/>
    <w:qFormat/>
    <w:rsid w:val="00852CDA"/>
    <w:pPr>
      <w:spacing w:before="480" w:after="240"/>
    </w:pPr>
  </w:style>
  <w:style w:type="paragraph" w:styleId="Closing">
    <w:name w:val="Closing"/>
    <w:basedOn w:val="Normal"/>
    <w:qFormat/>
    <w:rsid w:val="002675C2"/>
    <w:pPr>
      <w:tabs>
        <w:tab w:val="left" w:pos="4320"/>
      </w:tabs>
      <w:spacing w:after="960"/>
    </w:pPr>
  </w:style>
  <w:style w:type="paragraph" w:styleId="Signature">
    <w:name w:val="Signature"/>
    <w:basedOn w:val="Normal"/>
    <w:qFormat/>
    <w:rsid w:val="002675C2"/>
    <w:pPr>
      <w:tabs>
        <w:tab w:val="left" w:pos="4320"/>
      </w:tabs>
      <w:spacing w:after="600"/>
    </w:pPr>
  </w:style>
  <w:style w:type="character" w:styleId="PlaceholderText">
    <w:name w:val="Placeholder Text"/>
    <w:basedOn w:val="DefaultParagraphFont"/>
    <w:uiPriority w:val="99"/>
    <w:semiHidden/>
    <w:rsid w:val="002675C2"/>
    <w:rPr>
      <w:color w:val="808080"/>
    </w:r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675C2"/>
    <w:pPr>
      <w:tabs>
        <w:tab w:val="center" w:pos="4320"/>
        <w:tab w:val="right" w:pos="8640"/>
      </w:tabs>
      <w:spacing w:after="480"/>
      <w:contextualSpacing/>
    </w:pPr>
  </w:style>
  <w:style w:type="paragraph" w:customStyle="1" w:styleId="NotarySignature">
    <w:name w:val="Notary Signature"/>
    <w:basedOn w:val="Normal"/>
    <w:unhideWhenUsed/>
    <w:qFormat/>
    <w:rsid w:val="00806FF6"/>
    <w:pPr>
      <w:tabs>
        <w:tab w:val="left" w:pos="4320"/>
      </w:tabs>
      <w:spacing w:before="600"/>
    </w:pPr>
  </w:style>
  <w:style w:type="paragraph" w:customStyle="1" w:styleId="Seal">
    <w:name w:val="Seal"/>
    <w:basedOn w:val="Normal"/>
    <w:qFormat/>
    <w:rsid w:val="00806FF6"/>
    <w:pPr>
      <w:tabs>
        <w:tab w:val="left" w:pos="1260"/>
      </w:tabs>
      <w:spacing w:before="3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qFormat="1"/>
    <w:lsdException w:name="Signature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4957"/>
    <w:pPr>
      <w:spacing w:after="20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rsid w:val="002675C2"/>
    <w:pPr>
      <w:spacing w:after="0"/>
    </w:pPr>
  </w:style>
  <w:style w:type="paragraph" w:styleId="Date">
    <w:name w:val="Date"/>
    <w:basedOn w:val="Normal"/>
    <w:next w:val="Normal"/>
    <w:qFormat/>
    <w:rsid w:val="002675C2"/>
    <w:pPr>
      <w:spacing w:before="360" w:after="360"/>
    </w:pPr>
  </w:style>
  <w:style w:type="paragraph" w:styleId="Salutation">
    <w:name w:val="Salutation"/>
    <w:basedOn w:val="Normal"/>
    <w:next w:val="Normal"/>
    <w:qFormat/>
    <w:rsid w:val="00852CDA"/>
    <w:pPr>
      <w:spacing w:before="480" w:after="240"/>
    </w:pPr>
  </w:style>
  <w:style w:type="paragraph" w:styleId="Closing">
    <w:name w:val="Closing"/>
    <w:basedOn w:val="Normal"/>
    <w:qFormat/>
    <w:rsid w:val="002675C2"/>
    <w:pPr>
      <w:tabs>
        <w:tab w:val="left" w:pos="4320"/>
      </w:tabs>
      <w:spacing w:after="960"/>
    </w:pPr>
  </w:style>
  <w:style w:type="paragraph" w:styleId="Signature">
    <w:name w:val="Signature"/>
    <w:basedOn w:val="Normal"/>
    <w:qFormat/>
    <w:rsid w:val="002675C2"/>
    <w:pPr>
      <w:tabs>
        <w:tab w:val="left" w:pos="4320"/>
      </w:tabs>
      <w:spacing w:after="600"/>
    </w:pPr>
  </w:style>
  <w:style w:type="character" w:styleId="PlaceholderText">
    <w:name w:val="Placeholder Text"/>
    <w:basedOn w:val="DefaultParagraphFont"/>
    <w:uiPriority w:val="99"/>
    <w:semiHidden/>
    <w:rsid w:val="002675C2"/>
    <w:rPr>
      <w:color w:val="808080"/>
    </w:r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675C2"/>
    <w:pPr>
      <w:tabs>
        <w:tab w:val="center" w:pos="4320"/>
        <w:tab w:val="right" w:pos="8640"/>
      </w:tabs>
      <w:spacing w:after="480"/>
      <w:contextualSpacing/>
    </w:pPr>
  </w:style>
  <w:style w:type="paragraph" w:customStyle="1" w:styleId="NotarySignature">
    <w:name w:val="Notary Signature"/>
    <w:basedOn w:val="Normal"/>
    <w:unhideWhenUsed/>
    <w:qFormat/>
    <w:rsid w:val="00806FF6"/>
    <w:pPr>
      <w:tabs>
        <w:tab w:val="left" w:pos="4320"/>
      </w:tabs>
      <w:spacing w:before="600"/>
    </w:pPr>
  </w:style>
  <w:style w:type="paragraph" w:customStyle="1" w:styleId="Seal">
    <w:name w:val="Seal"/>
    <w:basedOn w:val="Normal"/>
    <w:qFormat/>
    <w:rsid w:val="00806FF6"/>
    <w:pPr>
      <w:tabs>
        <w:tab w:val="left" w:pos="1260"/>
      </w:tabs>
      <w:spacing w:before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n2:1qt7tm257vqfqw4gz_7d40q00000gn:T:TM02803307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76C6AD1C569947A8BB11C848F65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4741E-358E-BA44-9F0F-09F189D50D65}"/>
      </w:docPartPr>
      <w:docPartBody>
        <w:p w:rsidR="00000000" w:rsidRDefault="009757C8">
          <w:pPr>
            <w:pStyle w:val="9476C6AD1C569947A8BB11C848F65848"/>
          </w:pPr>
          <w:r>
            <w:t>[Your Name]</w:t>
          </w:r>
        </w:p>
      </w:docPartBody>
    </w:docPart>
    <w:docPart>
      <w:docPartPr>
        <w:name w:val="C8AE8F721F08084297E3E5A015674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70B31-D933-EF45-B713-34C458553483}"/>
      </w:docPartPr>
      <w:docPartBody>
        <w:p w:rsidR="00000000" w:rsidRDefault="009757C8">
          <w:pPr>
            <w:pStyle w:val="C8AE8F721F08084297E3E5A015674C76"/>
          </w:pPr>
          <w:r>
            <w:t>[Date]</w:t>
          </w:r>
        </w:p>
      </w:docPartBody>
    </w:docPart>
    <w:docPart>
      <w:docPartPr>
        <w:name w:val="3D5AA2C7CEF7BF4AB875DB927975B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7AC1F-25FF-7F43-A842-4096EE7B9691}"/>
      </w:docPartPr>
      <w:docPartBody>
        <w:p w:rsidR="00000000" w:rsidRDefault="009757C8">
          <w:pPr>
            <w:pStyle w:val="3D5AA2C7CEF7BF4AB875DB927975BC43"/>
          </w:pPr>
          <w:r>
            <w:t>[Your Name]</w:t>
          </w:r>
        </w:p>
      </w:docPartBody>
    </w:docPart>
    <w:docPart>
      <w:docPartPr>
        <w:name w:val="C3B5F1C8C6A66840BA48B6675EE08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70E2B-5D22-A84E-9170-A1EE0F5248B0}"/>
      </w:docPartPr>
      <w:docPartBody>
        <w:p w:rsidR="00000000" w:rsidRDefault="009757C8">
          <w:pPr>
            <w:pStyle w:val="C3B5F1C8C6A66840BA48B6675EE0893C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76C6AD1C569947A8BB11C848F65848">
    <w:name w:val="9476C6AD1C569947A8BB11C848F65848"/>
  </w:style>
  <w:style w:type="paragraph" w:customStyle="1" w:styleId="79989E7FA22B8549B7D89EE88B446DEB">
    <w:name w:val="79989E7FA22B8549B7D89EE88B446DEB"/>
  </w:style>
  <w:style w:type="paragraph" w:customStyle="1" w:styleId="5C42C9407818A04C8D11EBF16C7C66F6">
    <w:name w:val="5C42C9407818A04C8D11EBF16C7C66F6"/>
  </w:style>
  <w:style w:type="paragraph" w:customStyle="1" w:styleId="D1FBD142B9E0F5488702159D86E0643C">
    <w:name w:val="D1FBD142B9E0F5488702159D86E0643C"/>
  </w:style>
  <w:style w:type="paragraph" w:customStyle="1" w:styleId="C8AE8F721F08084297E3E5A015674C76">
    <w:name w:val="C8AE8F721F08084297E3E5A015674C7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1C3AE2CDDF924E9F59130C7D23E037">
    <w:name w:val="561C3AE2CDDF924E9F59130C7D23E037"/>
  </w:style>
  <w:style w:type="paragraph" w:customStyle="1" w:styleId="6488053C2158FE4C8B7A5F98BE6C46E3">
    <w:name w:val="6488053C2158FE4C8B7A5F98BE6C46E3"/>
  </w:style>
  <w:style w:type="paragraph" w:customStyle="1" w:styleId="1F73DD27A774D04BAC235056F1E8840D">
    <w:name w:val="1F73DD27A774D04BAC235056F1E8840D"/>
  </w:style>
  <w:style w:type="paragraph" w:customStyle="1" w:styleId="A313D353F5D2C44C94B10129F1577D75">
    <w:name w:val="A313D353F5D2C44C94B10129F1577D75"/>
  </w:style>
  <w:style w:type="paragraph" w:customStyle="1" w:styleId="3D5AA2C7CEF7BF4AB875DB927975BC43">
    <w:name w:val="3D5AA2C7CEF7BF4AB875DB927975BC43"/>
  </w:style>
  <w:style w:type="paragraph" w:customStyle="1" w:styleId="EB23F7DFC4B60A489DF2AFA75FDF5F0B">
    <w:name w:val="EB23F7DFC4B60A489DF2AFA75FDF5F0B"/>
  </w:style>
  <w:style w:type="paragraph" w:customStyle="1" w:styleId="A69C93FD75949C46BA3609204E158D15">
    <w:name w:val="A69C93FD75949C46BA3609204E158D15"/>
  </w:style>
  <w:style w:type="paragraph" w:customStyle="1" w:styleId="C3B5F1C8C6A66840BA48B6675EE0893C">
    <w:name w:val="C3B5F1C8C6A66840BA48B6675EE0893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76C6AD1C569947A8BB11C848F65848">
    <w:name w:val="9476C6AD1C569947A8BB11C848F65848"/>
  </w:style>
  <w:style w:type="paragraph" w:customStyle="1" w:styleId="79989E7FA22B8549B7D89EE88B446DEB">
    <w:name w:val="79989E7FA22B8549B7D89EE88B446DEB"/>
  </w:style>
  <w:style w:type="paragraph" w:customStyle="1" w:styleId="5C42C9407818A04C8D11EBF16C7C66F6">
    <w:name w:val="5C42C9407818A04C8D11EBF16C7C66F6"/>
  </w:style>
  <w:style w:type="paragraph" w:customStyle="1" w:styleId="D1FBD142B9E0F5488702159D86E0643C">
    <w:name w:val="D1FBD142B9E0F5488702159D86E0643C"/>
  </w:style>
  <w:style w:type="paragraph" w:customStyle="1" w:styleId="C8AE8F721F08084297E3E5A015674C76">
    <w:name w:val="C8AE8F721F08084297E3E5A015674C7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1C3AE2CDDF924E9F59130C7D23E037">
    <w:name w:val="561C3AE2CDDF924E9F59130C7D23E037"/>
  </w:style>
  <w:style w:type="paragraph" w:customStyle="1" w:styleId="6488053C2158FE4C8B7A5F98BE6C46E3">
    <w:name w:val="6488053C2158FE4C8B7A5F98BE6C46E3"/>
  </w:style>
  <w:style w:type="paragraph" w:customStyle="1" w:styleId="1F73DD27A774D04BAC235056F1E8840D">
    <w:name w:val="1F73DD27A774D04BAC235056F1E8840D"/>
  </w:style>
  <w:style w:type="paragraph" w:customStyle="1" w:styleId="A313D353F5D2C44C94B10129F1577D75">
    <w:name w:val="A313D353F5D2C44C94B10129F1577D75"/>
  </w:style>
  <w:style w:type="paragraph" w:customStyle="1" w:styleId="3D5AA2C7CEF7BF4AB875DB927975BC43">
    <w:name w:val="3D5AA2C7CEF7BF4AB875DB927975BC43"/>
  </w:style>
  <w:style w:type="paragraph" w:customStyle="1" w:styleId="EB23F7DFC4B60A489DF2AFA75FDF5F0B">
    <w:name w:val="EB23F7DFC4B60A489DF2AFA75FDF5F0B"/>
  </w:style>
  <w:style w:type="paragraph" w:customStyle="1" w:styleId="A69C93FD75949C46BA3609204E158D15">
    <w:name w:val="A69C93FD75949C46BA3609204E158D15"/>
  </w:style>
  <w:style w:type="paragraph" w:customStyle="1" w:styleId="C3B5F1C8C6A66840BA48B6675EE0893C">
    <w:name w:val="C3B5F1C8C6A66840BA48B6675EE08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717450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2011-12-16T18:00:00+00:00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1372492</Value>
      <Value>1531190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Power of attorney letter for child care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TP102803306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0090493-C352-4FDE-B29A-D8CE1CABCC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DEB91E-2F30-4704-A9CE-27C21D7AE2FB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0113FCF7-E299-4C17-A216-44ACE406FF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TM02803307</Template>
  <TotalTime>3</TotalTime>
  <Pages>1</Pages>
  <Words>48</Words>
  <Characters>276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 of attorney letter for child care</vt:lpstr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of attorney letter for child care</dc:title>
  <dc:subject>Ming Yang</dc:subject>
  <dc:creator>Asher</dc:creator>
  <dc:description>2015/11/01</dc:description>
  <cp:lastModifiedBy>Asher</cp:lastModifiedBy>
  <cp:revision>4</cp:revision>
  <cp:lastPrinted>2002-01-25T00:21:00Z</cp:lastPrinted>
  <dcterms:created xsi:type="dcterms:W3CDTF">2015-11-01T16:11:00Z</dcterms:created>
  <dcterms:modified xsi:type="dcterms:W3CDTF">2015-11-01T16:14:00Z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TC102154531033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